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C97" w:rsidRDefault="00B77FEE">
      <w:pPr>
        <w:pStyle w:val="NoSpacing"/>
      </w:pPr>
      <w:r>
        <w:t>Stevie Magaco</w:t>
      </w:r>
    </w:p>
    <w:p w:rsidR="00080C97" w:rsidRDefault="00C8127F">
      <w:pPr>
        <w:pStyle w:val="NoSpacing"/>
      </w:pPr>
      <w:r>
        <w:t>Jonathan B</w:t>
      </w:r>
      <w:r w:rsidRPr="00C8127F">
        <w:t>urnsid</w:t>
      </w:r>
      <w:r>
        <w:t>e</w:t>
      </w:r>
    </w:p>
    <w:p w:rsidR="00080C97" w:rsidRDefault="00C8127F">
      <w:pPr>
        <w:pStyle w:val="NoSpacing"/>
      </w:pPr>
      <w:r w:rsidRPr="00C8127F">
        <w:t>Machine Intelligence Systems</w:t>
      </w:r>
    </w:p>
    <w:p w:rsidR="007D4B2F" w:rsidRDefault="007D4B2F">
      <w:pPr>
        <w:pStyle w:val="NoSpacing"/>
      </w:pPr>
    </w:p>
    <w:p w:rsidR="00080C97" w:rsidRDefault="00C8127F">
      <w:pPr>
        <w:pStyle w:val="Title"/>
      </w:pPr>
      <w:r>
        <w:t>P</w:t>
      </w:r>
      <w:r w:rsidR="00B77FEE" w:rsidRPr="00B77FEE">
        <w:t>ost-mortem</w:t>
      </w:r>
      <w:r w:rsidR="00EC2FE4">
        <w:t xml:space="preserve">: </w:t>
      </w:r>
      <w:r w:rsidR="00B77FEE" w:rsidRPr="00B77FEE">
        <w:t>Distinguish images of dogs from cats</w:t>
      </w:r>
    </w:p>
    <w:p w:rsidR="00BD03A2" w:rsidRDefault="00B77FEE" w:rsidP="00BD03A2">
      <w:pPr>
        <w:jc w:val="both"/>
      </w:pPr>
      <w:r>
        <w:t xml:space="preserve">My research project was based on the Kaggle competition: </w:t>
      </w:r>
      <w:r w:rsidRPr="00B77FEE">
        <w:t>Dogs vs. Cats Redux: Kernels Edition</w:t>
      </w:r>
      <w:r>
        <w:t>. Most of my research was based on the image recognition tutorial on the website: ww.pythonprogramming.net. This tutorial instructs us on how to build a basic Digit recognizer which is a bit like what I had to do, which was to be able to tell the difference between 2 things (cats and dogs)</w:t>
      </w:r>
      <w:r w:rsidR="00C8127F">
        <w:t>. Initially I thought that this would be easy</w:t>
      </w:r>
      <w:r w:rsidR="00BE6657">
        <w:t>, as I did not need to compare between 10 different types of images.</w:t>
      </w:r>
      <w:r w:rsidR="00C8127F">
        <w:t xml:space="preserve"> </w:t>
      </w:r>
      <w:r w:rsidR="00BE6657">
        <w:t>It did not take long for me to realize</w:t>
      </w:r>
      <w:r w:rsidR="00C8127F">
        <w:t xml:space="preserve"> that I was very mistaken, as I had not considered the format of the images I’d be taking</w:t>
      </w:r>
      <w:r w:rsidR="00BE6657">
        <w:t xml:space="preserve"> in</w:t>
      </w:r>
      <w:r w:rsidR="00C8127F">
        <w:t>. For the digits, the images where simple and contained nothing more than the digit itself, on the other hand</w:t>
      </w:r>
      <w:r w:rsidR="00BE6657">
        <w:t>,</w:t>
      </w:r>
      <w:r w:rsidR="00C8127F">
        <w:t xml:space="preserve"> my images contained much more, such as people, other animals (like dogs in cat images and cats in dog images), scenery, etc. To sum it up, every sample I was given to train with</w:t>
      </w:r>
      <w:r w:rsidR="00BE6657">
        <w:t>,</w:t>
      </w:r>
      <w:r w:rsidR="00C8127F">
        <w:t xml:space="preserve"> contained </w:t>
      </w:r>
      <w:r w:rsidR="00BE6657">
        <w:t xml:space="preserve">very specific </w:t>
      </w:r>
      <w:r w:rsidR="00C8127F">
        <w:t>detail on every single</w:t>
      </w:r>
      <w:r w:rsidR="00BE6657">
        <w:t xml:space="preserve"> pixel that I needed to compare. This</w:t>
      </w:r>
      <w:r w:rsidR="00C8127F">
        <w:t xml:space="preserve"> mea</w:t>
      </w:r>
      <w:r w:rsidR="00BE6657">
        <w:t>nt that whenever I compared these</w:t>
      </w:r>
      <w:r w:rsidR="00C8127F">
        <w:t xml:space="preserve"> pixels, there was a </w:t>
      </w:r>
      <w:r w:rsidR="00BE6657">
        <w:t xml:space="preserve">very high </w:t>
      </w:r>
      <w:r w:rsidR="00C8127F">
        <w:t>chance that I was</w:t>
      </w:r>
      <w:r w:rsidR="00BE6657">
        <w:t xml:space="preserve"> not going to get any</w:t>
      </w:r>
      <w:r w:rsidR="00C8127F">
        <w:t xml:space="preserve"> </w:t>
      </w:r>
      <w:r w:rsidR="00BE6657">
        <w:t>hits. This issue was also paired</w:t>
      </w:r>
      <w:r w:rsidR="00C8127F">
        <w:t xml:space="preserve"> with the fact that when I was </w:t>
      </w:r>
      <w:r w:rsidR="00CA1F07">
        <w:t>trying to build and save</w:t>
      </w:r>
      <w:r w:rsidR="00C8127F">
        <w:t xml:space="preserve"> my pixel arrays</w:t>
      </w:r>
      <w:r w:rsidR="00BE6657">
        <w:t>, so that I could</w:t>
      </w:r>
      <w:r w:rsidR="00C8127F">
        <w:t xml:space="preserve"> to check</w:t>
      </w:r>
      <w:r w:rsidR="00BE6657">
        <w:t xml:space="preserve"> for comparison</w:t>
      </w:r>
      <w:r w:rsidR="00C8127F">
        <w:t xml:space="preserve"> later, they would end up </w:t>
      </w:r>
      <w:r w:rsidR="00CA1F07">
        <w:t xml:space="preserve">as </w:t>
      </w:r>
      <w:r w:rsidR="00BE6657">
        <w:t>an enormous file (+4</w:t>
      </w:r>
      <w:r w:rsidR="00CA1F07">
        <w:t>Gigs). To solve this, first I had to reduce the size of the image, from 512x512(262,144 pixels per image) t</w:t>
      </w:r>
      <w:r w:rsidR="00BE6657">
        <w:t>o 64x64(4,096 pixels per image). T</w:t>
      </w:r>
      <w:r w:rsidR="00CA1F07">
        <w:t xml:space="preserve">his alone reduced the size of the files to 2% of </w:t>
      </w:r>
      <w:r w:rsidR="00BE6657">
        <w:t>its original size</w:t>
      </w:r>
      <w:r w:rsidR="00CA1F07">
        <w:t>. Next, I reduced the variable range for each variable</w:t>
      </w:r>
      <w:r w:rsidR="00BE6657">
        <w:t xml:space="preserve"> in a pixel, the standard ranges</w:t>
      </w:r>
      <w:r w:rsidR="00CA1F07">
        <w:t xml:space="preserve"> from 0 to 255, this range caused issues when </w:t>
      </w:r>
      <w:r w:rsidR="00AB79C5">
        <w:t xml:space="preserve">making </w:t>
      </w:r>
      <w:r w:rsidR="00AB79C5">
        <w:lastRenderedPageBreak/>
        <w:t>comparisons as the range was t</w:t>
      </w:r>
      <w:r w:rsidR="00CA1F07">
        <w:t xml:space="preserve">o wide </w:t>
      </w:r>
      <w:r w:rsidR="00AB79C5">
        <w:t xml:space="preserve">to get </w:t>
      </w:r>
      <w:r w:rsidR="00CA1F07">
        <w:t>a match. The new range I decided to implement</w:t>
      </w:r>
      <w:r w:rsidR="00AB79C5">
        <w:t xml:space="preserve"> (</w:t>
      </w:r>
      <w:r w:rsidR="00CA1F07">
        <w:t>from 0 to 13</w:t>
      </w:r>
      <w:r w:rsidR="00AB79C5">
        <w:t>) allowed for much better results, as this meant that it</w:t>
      </w:r>
      <w:r w:rsidR="00A16362">
        <w:t xml:space="preserve"> becomes a lot easier to get a match.</w:t>
      </w:r>
    </w:p>
    <w:p w:rsidR="00BD03A2" w:rsidRDefault="00BD03A2" w:rsidP="00BD03A2">
      <w:pPr>
        <w:jc w:val="both"/>
      </w:pPr>
      <w:r>
        <w:t xml:space="preserve">There are 3 main functions in the program: CatvDogthreshold(x) = this returns array of pixels with a shorter range, CATvDogcreateExamples() = this </w:t>
      </w:r>
      <w:r w:rsidR="00E851DF">
        <w:t xml:space="preserve">creates our saved pixels array to be traversed and checked, </w:t>
      </w:r>
      <w:r>
        <w:t xml:space="preserve"> </w:t>
      </w:r>
      <w:r w:rsidR="00E851DF" w:rsidRPr="00E851DF">
        <w:t>CATvDogwhatNumIsThis</w:t>
      </w:r>
      <w:r w:rsidR="00E851DF">
        <w:t>(x) = this returns a graph of the cat or dog hits/matches and a label about describing what the image is,.</w:t>
      </w:r>
    </w:p>
    <w:p w:rsidR="00E851DF" w:rsidRDefault="003B0907" w:rsidP="00E851DF">
      <w:pPr>
        <w:jc w:val="both"/>
      </w:pPr>
      <w:r>
        <w:t>There are 2 ways to get results</w:t>
      </w:r>
      <w:r w:rsidR="00BD03A2">
        <w:t xml:space="preserve">, one is through the CatvDogwhatNumusThis(x) function. This function returns detailed results about a </w:t>
      </w:r>
      <w:r w:rsidR="00AB79C5">
        <w:t xml:space="preserve">single </w:t>
      </w:r>
      <w:r w:rsidR="00BD03A2">
        <w:t>selected image, you will</w:t>
      </w:r>
      <w:r w:rsidR="00AB79C5">
        <w:t xml:space="preserve"> need to</w:t>
      </w:r>
      <w:r w:rsidR="00BD03A2">
        <w:t xml:space="preserve"> input the path</w:t>
      </w:r>
      <w:r w:rsidR="00AB79C5">
        <w:t xml:space="preserve"> of the image, I used the test samples that ranges through 1 to 12500</w:t>
      </w:r>
      <w:r w:rsidR="00BD03A2">
        <w:t xml:space="preserve">. The second way, is through the Submission() function. This function runs through a selected set </w:t>
      </w:r>
      <w:r w:rsidR="00E851DF">
        <w:t>of test</w:t>
      </w:r>
      <w:r w:rsidR="00BD03A2">
        <w:t xml:space="preserve"> samples and output a csv called submission.</w:t>
      </w:r>
    </w:p>
    <w:p w:rsidR="00E851DF" w:rsidRDefault="00E851DF" w:rsidP="00E851DF">
      <w:pPr>
        <w:jc w:val="both"/>
      </w:pPr>
      <w:r>
        <w:t xml:space="preserve">The one big down side </w:t>
      </w:r>
      <w:r w:rsidR="00AB79C5">
        <w:t xml:space="preserve">for one this project </w:t>
      </w:r>
      <w:r>
        <w:t>is that the traversal is very slow</w:t>
      </w:r>
      <w:r w:rsidR="00AB79C5">
        <w:t>,</w:t>
      </w:r>
      <w:r>
        <w:t xml:space="preserve"> as it behaves very much like a breadth first traversal, another issue that </w:t>
      </w:r>
      <w:r w:rsidR="005B1BAF">
        <w:t>also contributed to the slow down, is how the pixel array is saved locally. I used a .txt file, and separated each array by adding a tag</w:t>
      </w:r>
      <w:r w:rsidR="00AB79C5">
        <w:t xml:space="preserve"> </w:t>
      </w:r>
      <w:r w:rsidR="005B1BAF">
        <w:t>(cat:: or dog::) to identify what that array is supposed to be. The problem here is that every time I want to parse through it, I have to break it up first</w:t>
      </w:r>
      <w:r w:rsidR="00AB79C5">
        <w:t xml:space="preserve"> </w:t>
      </w:r>
      <w:bookmarkStart w:id="0" w:name="_GoBack"/>
      <w:bookmarkEnd w:id="0"/>
      <w:r w:rsidR="005B1BAF">
        <w:t>(by calling the split function). This could be solved by saving the arrays in a .csv file, and instead of having to manually break the arrays I could simply call the column or row number to get that value for comparison.</w:t>
      </w:r>
    </w:p>
    <w:p w:rsidR="00080C97" w:rsidRDefault="00080C97" w:rsidP="00B77FEE">
      <w:pPr>
        <w:pStyle w:val="NoSpacing"/>
      </w:pPr>
    </w:p>
    <w:sectPr w:rsidR="00080C97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D18" w:rsidRDefault="00B50D18">
      <w:pPr>
        <w:spacing w:line="240" w:lineRule="auto"/>
      </w:pPr>
      <w:r>
        <w:separator/>
      </w:r>
    </w:p>
  </w:endnote>
  <w:endnote w:type="continuationSeparator" w:id="0">
    <w:p w:rsidR="00B50D18" w:rsidRDefault="00B50D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D18" w:rsidRDefault="00B50D18">
      <w:pPr>
        <w:spacing w:line="240" w:lineRule="auto"/>
      </w:pPr>
      <w:r>
        <w:separator/>
      </w:r>
    </w:p>
  </w:footnote>
  <w:footnote w:type="continuationSeparator" w:id="0">
    <w:p w:rsidR="00B50D18" w:rsidRDefault="00B50D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03A2" w:rsidRDefault="00B50D18">
    <w:pPr>
      <w:pStyle w:val="Header"/>
    </w:pPr>
    <w:sdt>
      <w:sdtPr>
        <w:alias w:val="Last Name:"/>
        <w:tag w:val="Last Name:"/>
        <w:id w:val="1658178901"/>
        <w:placeholder>
          <w:docPart w:val="D1C2210BD812459F803954AAAA19298D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BD03A2">
          <w:rPr>
            <w:lang w:val="en-GB"/>
          </w:rPr>
          <w:t>Stevie Magaco</w:t>
        </w:r>
      </w:sdtContent>
    </w:sdt>
    <w:r w:rsidR="00BD03A2">
      <w:t xml:space="preserve"> </w:t>
    </w:r>
    <w:r w:rsidR="00BD03A2">
      <w:fldChar w:fldCharType="begin"/>
    </w:r>
    <w:r w:rsidR="00BD03A2">
      <w:instrText xml:space="preserve"> PAGE   \* MERGEFORMAT </w:instrText>
    </w:r>
    <w:r w:rsidR="00BD03A2">
      <w:fldChar w:fldCharType="separate"/>
    </w:r>
    <w:r w:rsidR="00AB79C5">
      <w:rPr>
        <w:noProof/>
      </w:rPr>
      <w:t>2</w:t>
    </w:r>
    <w:r w:rsidR="00BD03A2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03A2" w:rsidRDefault="00B50D18">
    <w:pPr>
      <w:pStyle w:val="Header"/>
    </w:pPr>
    <w:sdt>
      <w:sdtPr>
        <w:alias w:val="Last Name:"/>
        <w:tag w:val="Last Name:"/>
        <w:id w:val="-348181431"/>
        <w:placeholder>
          <w:docPart w:val="E072F5FC5E894E24AA7E5EF48C11E1AD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BD03A2">
          <w:t>Stevie Magaco</w:t>
        </w:r>
      </w:sdtContent>
    </w:sdt>
    <w:r w:rsidR="00BD03A2">
      <w:t xml:space="preserve"> </w:t>
    </w:r>
    <w:r w:rsidR="00BD03A2">
      <w:fldChar w:fldCharType="begin"/>
    </w:r>
    <w:r w:rsidR="00BD03A2">
      <w:instrText xml:space="preserve"> PAGE   \* MERGEFORMAT </w:instrText>
    </w:r>
    <w:r w:rsidR="00BD03A2">
      <w:fldChar w:fldCharType="separate"/>
    </w:r>
    <w:r w:rsidR="00AB79C5">
      <w:rPr>
        <w:noProof/>
      </w:rPr>
      <w:t>1</w:t>
    </w:r>
    <w:r w:rsidR="00BD03A2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500B64"/>
    <w:multiLevelType w:val="multilevel"/>
    <w:tmpl w:val="EA0C65F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B1B5787"/>
    <w:multiLevelType w:val="multilevel"/>
    <w:tmpl w:val="4572ABF8"/>
    <w:numStyleLink w:val="MLAOutline"/>
  </w:abstractNum>
  <w:abstractNum w:abstractNumId="16" w15:restartNumberingAfterBreak="0">
    <w:nsid w:val="5CE34C0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15"/>
  </w:num>
  <w:num w:numId="14">
    <w:abstractNumId w:val="13"/>
  </w:num>
  <w:num w:numId="15">
    <w:abstractNumId w:val="10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FEE"/>
    <w:rsid w:val="00080A07"/>
    <w:rsid w:val="00080C97"/>
    <w:rsid w:val="0034643D"/>
    <w:rsid w:val="003B0907"/>
    <w:rsid w:val="003E748F"/>
    <w:rsid w:val="005B1BAF"/>
    <w:rsid w:val="006A64A8"/>
    <w:rsid w:val="007D4B2F"/>
    <w:rsid w:val="00965112"/>
    <w:rsid w:val="00A16362"/>
    <w:rsid w:val="00AB1E45"/>
    <w:rsid w:val="00AB79C5"/>
    <w:rsid w:val="00B50D18"/>
    <w:rsid w:val="00B77FEE"/>
    <w:rsid w:val="00B82F8F"/>
    <w:rsid w:val="00BD03A2"/>
    <w:rsid w:val="00BD3A4E"/>
    <w:rsid w:val="00BE6657"/>
    <w:rsid w:val="00C26420"/>
    <w:rsid w:val="00C8127F"/>
    <w:rsid w:val="00CA1F07"/>
    <w:rsid w:val="00E851DF"/>
    <w:rsid w:val="00EC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56600"/>
  <w15:chartTrackingRefBased/>
  <w15:docId w15:val="{83FAE57B-9CF4-4E41-8B2A-D2F434B7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65112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5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4"/>
    <w:rsid w:val="007D4B2F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6"/>
    <w:qFormat/>
    <w:pPr>
      <w:spacing w:before="240"/>
    </w:pPr>
  </w:style>
  <w:style w:type="paragraph" w:customStyle="1" w:styleId="TableNote">
    <w:name w:val="Table Note"/>
    <w:basedOn w:val="Normal"/>
    <w:uiPriority w:val="7"/>
    <w:qFormat/>
    <w:pPr>
      <w:numPr>
        <w:numId w:val="11"/>
      </w:numPr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4B2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i\AppData\Roaming\Microsoft\Templates\MLA%20style%20research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72F5FC5E894E24AA7E5EF48C11E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F5557-A433-414A-AD98-5190D5FE9C91}"/>
      </w:docPartPr>
      <w:docPartBody>
        <w:p w:rsidR="006712B8" w:rsidRDefault="00C94667">
          <w:pPr>
            <w:pStyle w:val="E072F5FC5E894E24AA7E5EF48C11E1AD"/>
          </w:pPr>
          <w:r>
            <w:t>Table data</w:t>
          </w:r>
        </w:p>
      </w:docPartBody>
    </w:docPart>
    <w:docPart>
      <w:docPartPr>
        <w:name w:val="D1C2210BD812459F803954AAAA192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E05A7-C1F6-43BD-BA96-0A3F8E472A6F}"/>
      </w:docPartPr>
      <w:docPartBody>
        <w:p w:rsidR="006712B8" w:rsidRDefault="00C94667">
          <w:pPr>
            <w:pStyle w:val="D1C2210BD812459F803954AAAA19298D"/>
          </w:pPr>
          <w:r>
            <w:t>Table 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667"/>
    <w:rsid w:val="006712B8"/>
    <w:rsid w:val="00C94667"/>
    <w:rsid w:val="00CA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1B4EBB8B424FA183AAF452FA3BF672">
    <w:name w:val="AF1B4EBB8B424FA183AAF452FA3BF672"/>
  </w:style>
  <w:style w:type="paragraph" w:customStyle="1" w:styleId="703A5A94677D4E599AA53C2B2D4080FA">
    <w:name w:val="703A5A94677D4E599AA53C2B2D4080FA"/>
  </w:style>
  <w:style w:type="paragraph" w:customStyle="1" w:styleId="4152A836ABAE4B09A0D438B6E2D96800">
    <w:name w:val="4152A836ABAE4B09A0D438B6E2D96800"/>
  </w:style>
  <w:style w:type="paragraph" w:customStyle="1" w:styleId="EEE1BAFB7B0B4B4FB2AAE3A498D4651E">
    <w:name w:val="EEE1BAFB7B0B4B4FB2AAE3A498D4651E"/>
  </w:style>
  <w:style w:type="paragraph" w:customStyle="1" w:styleId="4375D6165E044AFEB8809656DD1042AC">
    <w:name w:val="4375D6165E044AFEB8809656DD1042AC"/>
  </w:style>
  <w:style w:type="paragraph" w:customStyle="1" w:styleId="F87951FA91E345AD94B061171AA22FBE">
    <w:name w:val="F87951FA91E345AD94B061171AA22FBE"/>
  </w:style>
  <w:style w:type="character" w:styleId="Emphasis">
    <w:name w:val="Emphasis"/>
    <w:basedOn w:val="DefaultParagraphFont"/>
    <w:uiPriority w:val="3"/>
    <w:qFormat/>
    <w:rPr>
      <w:i/>
      <w:iCs/>
    </w:rPr>
  </w:style>
  <w:style w:type="paragraph" w:customStyle="1" w:styleId="88BC4D78B27047E483ECCAA2AE34F8F3">
    <w:name w:val="88BC4D78B27047E483ECCAA2AE34F8F3"/>
  </w:style>
  <w:style w:type="paragraph" w:customStyle="1" w:styleId="D560916E48214B2F8D392612E9D1D7BB">
    <w:name w:val="D560916E48214B2F8D392612E9D1D7BB"/>
  </w:style>
  <w:style w:type="paragraph" w:customStyle="1" w:styleId="DC14884B752A482F9455B099DFA5836D">
    <w:name w:val="DC14884B752A482F9455B099DFA5836D"/>
  </w:style>
  <w:style w:type="paragraph" w:customStyle="1" w:styleId="ABA5906A9FF34F4E9A4C6BF4EEBC0AB5">
    <w:name w:val="ABA5906A9FF34F4E9A4C6BF4EEBC0AB5"/>
  </w:style>
  <w:style w:type="paragraph" w:customStyle="1" w:styleId="66B26DB70B294894B0EC5165C99E915A">
    <w:name w:val="66B26DB70B294894B0EC5165C99E915A"/>
  </w:style>
  <w:style w:type="paragraph" w:customStyle="1" w:styleId="00859AEBC9994F58BC8674C05E59A025">
    <w:name w:val="00859AEBC9994F58BC8674C05E59A025"/>
  </w:style>
  <w:style w:type="paragraph" w:customStyle="1" w:styleId="D3AB37102D654101AD0FDCD4FEBC4F1F">
    <w:name w:val="D3AB37102D654101AD0FDCD4FEBC4F1F"/>
  </w:style>
  <w:style w:type="paragraph" w:customStyle="1" w:styleId="45A8A02A5D2D49548481FD96238DEC81">
    <w:name w:val="45A8A02A5D2D49548481FD96238DEC81"/>
  </w:style>
  <w:style w:type="paragraph" w:customStyle="1" w:styleId="E05765B78E1C4C2B9BEA5864DC6A70C8">
    <w:name w:val="E05765B78E1C4C2B9BEA5864DC6A70C8"/>
  </w:style>
  <w:style w:type="paragraph" w:customStyle="1" w:styleId="E072F5FC5E894E24AA7E5EF48C11E1AD">
    <w:name w:val="E072F5FC5E894E24AA7E5EF48C11E1AD"/>
  </w:style>
  <w:style w:type="paragraph" w:customStyle="1" w:styleId="D1C2210BD812459F803954AAAA19298D">
    <w:name w:val="D1C2210BD812459F803954AAAA19298D"/>
  </w:style>
  <w:style w:type="paragraph" w:customStyle="1" w:styleId="0C00842F2ECA4159A6D4A5A8B17D0532">
    <w:name w:val="0C00842F2ECA4159A6D4A5A8B17D0532"/>
  </w:style>
  <w:style w:type="paragraph" w:customStyle="1" w:styleId="986D84E93FD7494EB245CA007511AC6C">
    <w:name w:val="986D84E93FD7494EB245CA007511AC6C"/>
  </w:style>
  <w:style w:type="paragraph" w:customStyle="1" w:styleId="5989E70DCBA941EEBF705822128C982F">
    <w:name w:val="5989E70DCBA941EEBF705822128C982F"/>
  </w:style>
  <w:style w:type="paragraph" w:customStyle="1" w:styleId="CC9D1FF21C924F7E93D90072360AC712">
    <w:name w:val="CC9D1FF21C924F7E93D90072360AC712"/>
  </w:style>
  <w:style w:type="paragraph" w:customStyle="1" w:styleId="F87CD2319E0944549967585D250A102B">
    <w:name w:val="F87CD2319E0944549967585D250A102B"/>
  </w:style>
  <w:style w:type="paragraph" w:customStyle="1" w:styleId="A81140F40F364AF0A308DCE0116896B8">
    <w:name w:val="A81140F40F364AF0A308DCE0116896B8"/>
  </w:style>
  <w:style w:type="paragraph" w:customStyle="1" w:styleId="5476BF09AE7A4D4FA9D67C799F79811A">
    <w:name w:val="5476BF09AE7A4D4FA9D67C799F79811A"/>
  </w:style>
  <w:style w:type="paragraph" w:customStyle="1" w:styleId="E06D66647BC5448B8AE79DE6CF409471">
    <w:name w:val="E06D66647BC5448B8AE79DE6CF409471"/>
  </w:style>
  <w:style w:type="paragraph" w:customStyle="1" w:styleId="2AA14A509A424401A142FF343C97E2DD">
    <w:name w:val="2AA14A509A424401A142FF343C97E2DD"/>
  </w:style>
  <w:style w:type="paragraph" w:customStyle="1" w:styleId="2201EA2A6769498E8AEDA7DF8EA4633C">
    <w:name w:val="2201EA2A6769498E8AEDA7DF8EA4633C"/>
  </w:style>
  <w:style w:type="paragraph" w:customStyle="1" w:styleId="4DEE2A66E5CC41B3B9D248FEB9C9E2DE">
    <w:name w:val="4DEE2A66E5CC41B3B9D248FEB9C9E2DE"/>
  </w:style>
  <w:style w:type="paragraph" w:customStyle="1" w:styleId="FA038C3D8E754EDEB6ACF0AEC7752AD2">
    <w:name w:val="FA038C3D8E754EDEB6ACF0AEC7752AD2"/>
  </w:style>
  <w:style w:type="paragraph" w:customStyle="1" w:styleId="D44CBC03F3684FD18FE1307F8C46F332">
    <w:name w:val="D44CBC03F3684FD18FE1307F8C46F332"/>
  </w:style>
  <w:style w:type="paragraph" w:customStyle="1" w:styleId="4AF2D7DA7C22449D9AB4241C7CC60E56">
    <w:name w:val="4AF2D7DA7C22449D9AB4241C7CC60E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Stevie Magaco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AC6F78-9B69-4266-A425-0E75D42CE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research paper.dotx</Template>
  <TotalTime>110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Stevie Magaco</dc:creator>
  <cp:keywords/>
  <dc:description/>
  <cp:lastModifiedBy>Stevie Magaco</cp:lastModifiedBy>
  <cp:revision>2</cp:revision>
  <dcterms:created xsi:type="dcterms:W3CDTF">2016-10-21T18:03:00Z</dcterms:created>
  <dcterms:modified xsi:type="dcterms:W3CDTF">2016-10-21T20:07:00Z</dcterms:modified>
</cp:coreProperties>
</file>